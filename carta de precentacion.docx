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49E8A60C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2E56495A" w14:textId="77777777" w:rsidR="00125AB1" w:rsidRPr="006658C4" w:rsidRDefault="0080438B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69CA439CA06E40A6ABA88BD59742639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6C92">
                  <w:rPr>
                    <w:noProof/>
                    <w:lang w:bidi="es-ES"/>
                  </w:rPr>
                  <w:t>SN</w:t>
                </w:r>
              </w:sdtContent>
            </w:sdt>
          </w:p>
          <w:p w14:paraId="3F48C2BC" w14:textId="77777777" w:rsidR="00125AB1" w:rsidRPr="006658C4" w:rsidRDefault="0080438B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EDC5993DE4A5404AA69AE721E6C6F603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6563733F" w14:textId="3285240E" w:rsidR="00125AB1" w:rsidRPr="006658C4" w:rsidRDefault="00B5004B" w:rsidP="00125AB1">
            <w:pPr>
              <w:rPr>
                <w:noProof/>
              </w:rPr>
            </w:pPr>
            <w:r>
              <w:rPr>
                <w:noProof/>
              </w:rPr>
              <w:t xml:space="preserve">San pablo </w:t>
            </w:r>
          </w:p>
          <w:p w14:paraId="334926A2" w14:textId="3E58B00C" w:rsidR="00125AB1" w:rsidRPr="006658C4" w:rsidRDefault="00B5004B" w:rsidP="00125AB1">
            <w:pPr>
              <w:rPr>
                <w:noProof/>
              </w:rPr>
            </w:pPr>
            <w:r>
              <w:rPr>
                <w:noProof/>
              </w:rPr>
              <w:t>Texcoco 56245</w:t>
            </w:r>
          </w:p>
          <w:p w14:paraId="185BDA2A" w14:textId="4A5EDE5A" w:rsidR="00125AB1" w:rsidRPr="006658C4" w:rsidRDefault="00B5004B" w:rsidP="00B5004B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w:t>emi.san1219@gmail.com</w:t>
            </w:r>
          </w:p>
          <w:p w14:paraId="16CD3169" w14:textId="62B2F4AB" w:rsidR="00125AB1" w:rsidRPr="006658C4" w:rsidRDefault="00B5004B" w:rsidP="00125AB1">
            <w:pPr>
              <w:rPr>
                <w:noProof/>
              </w:rPr>
            </w:pPr>
            <w:r>
              <w:rPr>
                <w:noProof/>
              </w:rPr>
              <w:t>5575247909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14:paraId="2EE4E119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58ED4CCE" w14:textId="7E27B2A6" w:rsidR="00125AB1" w:rsidRPr="003A05FE" w:rsidRDefault="0080438B" w:rsidP="00E96C92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38F271209ADB49AEBDFF21DAE2672585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5863">
                        <w:rPr>
                          <w:noProof/>
                        </w:rPr>
                        <w:t>sanchez hidalgo emilio</w:t>
                      </w:r>
                    </w:sdtContent>
                  </w:sdt>
                </w:p>
                <w:p w14:paraId="22A85580" w14:textId="3911EB22" w:rsidR="00125AB1" w:rsidRPr="006658C4" w:rsidRDefault="0080438B" w:rsidP="00C56A6F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A8BC2E4AC321468F98EB31E69CA5859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5863">
                        <w:rPr>
                          <w:noProof/>
                        </w:rPr>
                        <w:t>cintador publico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| </w:t>
                  </w:r>
                  <w:sdt>
                    <w:sdtPr>
                      <w:rPr>
                        <w:noProof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FFC4694B1ED249F385D1F0C9C1B4822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5863">
                        <w:rPr>
                          <w:noProof/>
                        </w:rPr>
                        <w:t>contavivae.com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1666D197F29341379E2CF6A141D0B82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1D9C4E81" w14:textId="7FA2B5E3" w:rsidR="00125AB1" w:rsidRPr="00125981" w:rsidRDefault="00ED49CC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</w:rPr>
                  <w:t xml:space="preserve">lic. fernanda lascurain robles </w:t>
                </w:r>
              </w:p>
            </w:sdtContent>
          </w:sdt>
          <w:p w14:paraId="107C7D36" w14:textId="6B39F140" w:rsidR="00125AB1" w:rsidRPr="006658C4" w:rsidRDefault="005666E8" w:rsidP="00125AB1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8B819F3" wp14:editId="19C823B2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51D375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ED49CC">
              <w:rPr>
                <w:noProof/>
              </w:rPr>
              <w:t>rh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ED49CC">
              <w:rPr>
                <w:noProof/>
              </w:rPr>
              <w:t>xr compani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ED49CC">
              <w:rPr>
                <w:noProof/>
              </w:rPr>
              <w:t xml:space="preserve">#3 la condesa 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ED49CC">
              <w:rPr>
                <w:noProof/>
              </w:rPr>
              <w:t>cdmx 5346</w:t>
            </w:r>
          </w:p>
          <w:p w14:paraId="12DC4C00" w14:textId="2A32ABA0" w:rsidR="00125AB1" w:rsidRPr="006658C4" w:rsidRDefault="00ED49CC" w:rsidP="00125AB1">
            <w:pPr>
              <w:pStyle w:val="Fecha"/>
              <w:rPr>
                <w:noProof/>
              </w:rPr>
            </w:pPr>
            <w:r>
              <w:rPr>
                <w:noProof/>
              </w:rPr>
              <w:t>09/09/2025</w:t>
            </w:r>
          </w:p>
          <w:p w14:paraId="285C4523" w14:textId="547F421C" w:rsidR="00125AB1" w:rsidRPr="00B5004B" w:rsidRDefault="00125AB1" w:rsidP="00125AB1">
            <w:pPr>
              <w:pStyle w:val="Saludo"/>
              <w:rPr>
                <w:noProof/>
                <w:sz w:val="20"/>
                <w:szCs w:val="20"/>
              </w:rPr>
            </w:pPr>
            <w:r w:rsidRPr="00B5004B">
              <w:rPr>
                <w:noProof/>
                <w:sz w:val="20"/>
                <w:szCs w:val="20"/>
                <w:lang w:bidi="es-ES"/>
              </w:rPr>
              <w:t xml:space="preserve">Estimado/a </w:t>
            </w:r>
            <w:sdt>
              <w:sdtPr>
                <w:rPr>
                  <w:noProof/>
                  <w:sz w:val="20"/>
                  <w:szCs w:val="20"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8067C9D7C756469E94F8E7E052E8E12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ED49CC" w:rsidRPr="00B5004B">
                  <w:rPr>
                    <w:noProof/>
                    <w:sz w:val="20"/>
                    <w:szCs w:val="20"/>
                  </w:rPr>
                  <w:t xml:space="preserve">lic. fernanda lascurain robles </w:t>
                </w:r>
              </w:sdtContent>
            </w:sdt>
            <w:r w:rsidRPr="00B5004B">
              <w:rPr>
                <w:noProof/>
                <w:sz w:val="20"/>
                <w:szCs w:val="20"/>
                <w:lang w:bidi="es-ES"/>
              </w:rPr>
              <w:t>:</w:t>
            </w:r>
          </w:p>
          <w:p w14:paraId="1F38D3A2" w14:textId="77777777" w:rsidR="00B5004B" w:rsidRPr="00B5004B" w:rsidRDefault="00ED49CC" w:rsidP="00ED49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 xml:space="preserve">Me permito dirigirme a usted con el propósito de presentar mi candidatura para una posición como </w:t>
            </w:r>
            <w:r w:rsidRPr="00ED49CC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Contador Público</w:t>
            </w:r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dentro de su empresa. Cuento con la formación profesional y la experiencia necesaria para asumir con responsabilidad las tareas contables, fiscales y financieras que el cargo requiera.</w:t>
            </w:r>
          </w:p>
          <w:p w14:paraId="67610656" w14:textId="5CB8238E" w:rsidR="00ED49CC" w:rsidRPr="00ED49CC" w:rsidRDefault="00ED49CC" w:rsidP="00ED49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 xml:space="preserve">Soy Contador Público titulado, con conocimientos actualizados en normativas contables, tributarias y financieras. He trabajado </w:t>
            </w:r>
            <w:proofErr w:type="gramStart"/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 xml:space="preserve">en  </w:t>
            </w:r>
            <w:r w:rsidRPr="00B5004B">
              <w:rPr>
                <w:rFonts w:ascii="Times New Roman" w:eastAsia="Times New Roman" w:hAnsi="Times New Roman" w:cs="Times New Roman"/>
                <w:lang w:val="es-MX" w:eastAsia="es-MX"/>
              </w:rPr>
              <w:t>CONTAVIVAR</w:t>
            </w:r>
            <w:proofErr w:type="gramEnd"/>
            <w:r w:rsidRPr="00B5004B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DESPACHO CONTABLE </w:t>
            </w:r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>, desempeñando funciones como elaboración de estados financieros, declaraciones fiscales, conciliaciones bancarias, análisis de costos y auditorías internas.</w:t>
            </w:r>
          </w:p>
          <w:p w14:paraId="103D0CBA" w14:textId="190A7392" w:rsidR="00ED49CC" w:rsidRPr="00ED49CC" w:rsidRDefault="00ED49CC" w:rsidP="00ED49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>Me caracterizo por ser una persona analítica, organizada y con alto sentido ético. Estoy acostumbrado</w:t>
            </w:r>
            <w:r w:rsidR="00B5004B" w:rsidRPr="00B5004B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</w:t>
            </w:r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>a trabajar bajo presión, cumplir con fechas límite y mantener la confidencialidad de la información financiera.</w:t>
            </w:r>
          </w:p>
          <w:p w14:paraId="111DFC3D" w14:textId="77777777" w:rsidR="00ED49CC" w:rsidRPr="00ED49CC" w:rsidRDefault="00ED49CC" w:rsidP="00ED49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>Adjunto mi currículum vitae para su evaluación y quedo a su disposición para una entrevista, en la que podré ampliar cualquier información que considere necesaria.</w:t>
            </w:r>
          </w:p>
          <w:p w14:paraId="46625A45" w14:textId="4B89E945" w:rsidR="00ED49CC" w:rsidRPr="00ED49CC" w:rsidRDefault="00ED49CC" w:rsidP="00ED49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>Agradezco de antemano su atención y quedo atento</w:t>
            </w:r>
            <w:r w:rsidR="00B5004B" w:rsidRPr="00B5004B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</w:t>
            </w:r>
            <w:r w:rsidRPr="00ED49CC">
              <w:rPr>
                <w:rFonts w:ascii="Times New Roman" w:eastAsia="Times New Roman" w:hAnsi="Times New Roman" w:cs="Times New Roman"/>
                <w:lang w:val="es-MX" w:eastAsia="es-MX"/>
              </w:rPr>
              <w:t>a una pronta respuesta.</w:t>
            </w:r>
          </w:p>
          <w:p w14:paraId="307CDD14" w14:textId="7C968E3C" w:rsidR="00125AB1" w:rsidRPr="006658C4" w:rsidRDefault="00125AB1" w:rsidP="00ED49CC">
            <w:pPr>
              <w:rPr>
                <w:noProof/>
              </w:rPr>
            </w:pPr>
          </w:p>
          <w:p w14:paraId="413A0E40" w14:textId="77777777" w:rsidR="00125AB1" w:rsidRPr="006658C4" w:rsidRDefault="0080438B" w:rsidP="00125AB1">
            <w:pPr>
              <w:pStyle w:val="Cierre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333DA7598F4B4BF5B7C2B93CB3B9A6F7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9B0E11A22E7245328954EDE3B2461099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6B4179C0" w14:textId="3E840852" w:rsidR="004D7F4E" w:rsidRPr="00EF7109" w:rsidRDefault="002D5863" w:rsidP="003A05FE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</w:rPr>
                  <w:t>sanchez hidalgo emilio</w:t>
                </w:r>
              </w:p>
            </w:sdtContent>
          </w:sdt>
        </w:tc>
      </w:tr>
    </w:tbl>
    <w:p w14:paraId="7D36F864" w14:textId="77777777" w:rsidR="00621FD0" w:rsidRDefault="00621FD0" w:rsidP="00EF7109">
      <w:pPr>
        <w:pStyle w:val="Sinespaciado"/>
        <w:rPr>
          <w:noProof/>
        </w:rPr>
      </w:pPr>
    </w:p>
    <w:p w14:paraId="40E412F5" w14:textId="77777777" w:rsidR="00621FD0" w:rsidRDefault="00621FD0" w:rsidP="00FA2A6A">
      <w:pPr>
        <w:rPr>
          <w:noProof/>
        </w:rPr>
      </w:pPr>
    </w:p>
    <w:sectPr w:rsidR="00621FD0" w:rsidSect="005666E8">
      <w:headerReference w:type="default" r:id="rId8"/>
      <w:footerReference w:type="default" r:id="rId9"/>
      <w:footerReference w:type="first" r:id="rId10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E331A" w14:textId="77777777" w:rsidR="0080438B" w:rsidRDefault="0080438B" w:rsidP="00713050">
      <w:pPr>
        <w:spacing w:line="240" w:lineRule="auto"/>
      </w:pPr>
      <w:r>
        <w:separator/>
      </w:r>
    </w:p>
  </w:endnote>
  <w:endnote w:type="continuationSeparator" w:id="0">
    <w:p w14:paraId="2574C787" w14:textId="77777777" w:rsidR="0080438B" w:rsidRDefault="0080438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5D6B7000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618F97" w14:textId="77777777"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DA35334" wp14:editId="2DBBF23F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2C0123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6CE5605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E491436" wp14:editId="74990D5E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088D23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C6C034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EA2C05E" wp14:editId="34BA9B4F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115474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C8622E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5E4F246" wp14:editId="6B2F59B1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00E864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D2F1D0A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EDC5993DE4A5404AA69AE721E6C6F60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DB4A269" w14:textId="70B0DE5D" w:rsidR="00684488" w:rsidRPr="00CA3DF1" w:rsidRDefault="00B5004B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 xml:space="preserve">xr.compani@gmail.com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4161E98A481444E7AACF683875A832E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5C7A45D" w14:textId="3E5ABBA1" w:rsidR="00684488" w:rsidRPr="00C2098A" w:rsidRDefault="00B5004B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xr.compani543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A24121B29E7C4B4E83D7690D45BC4A0E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6F92DF9" w14:textId="2DF029E1" w:rsidR="00684488" w:rsidRPr="00C2098A" w:rsidRDefault="00B5004B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5575145635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A8BC2E4AC321468F98EB31E69CA5859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065670C" w14:textId="19447B26" w:rsidR="00684488" w:rsidRPr="00C2098A" w:rsidRDefault="00B5004B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polanco 342#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14:paraId="6379CEC4" w14:textId="77777777"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7B915746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AAE9A1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290DBA8" wp14:editId="5A47755A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AD2122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D1CAA2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26DD5D1" wp14:editId="4AB0576A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423F4F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R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vFZWS5EgAAL2UAAA4AAAAAAAAA&#10;AAAAAAAALgIAAGRycy9lMm9Eb2MueG1sUEsBAi0AFAAGAAgAAAAhAGhHG9DYAAAAAwEAAA8AAAAA&#10;AAAAAAAAAAAAExUAAGRycy9kb3ducmV2LnhtbFBLBQYAAAAABAAEAPMAAAAY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57A082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A1668F5" wp14:editId="78C55B9D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A41C5C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B59E94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658835B" wp14:editId="4CB4147F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D7F38B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B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lvLh6xBEAAP1jAAAOAAAAAAAAAAAAAAAAAC4CAABkcnMvZTJv&#10;RG9jLnhtbFBLAQItABQABgAIAAAAIQBoRxvQ2AAAAAMBAAAPAAAAAAAAAAAAAAAAAB4UAABkcnMv&#10;ZG93bnJldi54bWxQSwUGAAAAAAQABADzAAAAIx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22CC5F62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69CA439CA06E40A6ABA88BD59742639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1CE0B86" w14:textId="7973A364" w:rsidR="00811117" w:rsidRPr="00CA3DF1" w:rsidRDefault="00B5004B" w:rsidP="00B5004B">
              <w:pPr>
                <w:pStyle w:val="Piedepgina"/>
                <w:jc w:val="left"/>
              </w:pPr>
              <w:r>
                <w:t xml:space="preserve">xr.compani@gmail.com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9E3BE901996B48F197A28C9FD5FA485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89CC728" w14:textId="47923CDE" w:rsidR="00811117" w:rsidRPr="00C2098A" w:rsidRDefault="00B5004B" w:rsidP="00217980">
              <w:pPr>
                <w:pStyle w:val="Piedepgina"/>
              </w:pPr>
              <w:proofErr w:type="gramStart"/>
              <w:r>
                <w:t>xr.compani</w:t>
              </w:r>
              <w:proofErr w:type="gramEnd"/>
              <w:r>
                <w:t>543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2E449954128349CFA840B4316D4BE67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1911B35" w14:textId="1D8E3A27" w:rsidR="00811117" w:rsidRPr="00C2098A" w:rsidRDefault="00B5004B" w:rsidP="00217980">
              <w:pPr>
                <w:pStyle w:val="Piedepgina"/>
              </w:pPr>
              <w:r>
                <w:t>5575145635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38F271209ADB49AEBDFF21DAE267258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6CD7347" w14:textId="2B81EC31" w:rsidR="00811117" w:rsidRPr="00C2098A" w:rsidRDefault="00B5004B" w:rsidP="00217980">
              <w:pPr>
                <w:pStyle w:val="Piedepgina"/>
              </w:pPr>
              <w:r>
                <w:t>polanco 342#</w:t>
              </w:r>
            </w:p>
          </w:sdtContent>
        </w:sdt>
      </w:tc>
    </w:tr>
  </w:tbl>
  <w:p w14:paraId="1573FE5B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CFCA" w14:textId="77777777" w:rsidR="0080438B" w:rsidRDefault="0080438B" w:rsidP="00713050">
      <w:pPr>
        <w:spacing w:line="240" w:lineRule="auto"/>
      </w:pPr>
      <w:r>
        <w:separator/>
      </w:r>
    </w:p>
  </w:footnote>
  <w:footnote w:type="continuationSeparator" w:id="0">
    <w:p w14:paraId="6BEBC503" w14:textId="77777777" w:rsidR="0080438B" w:rsidRDefault="0080438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6E4A52DD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45492D11" w14:textId="77777777" w:rsidR="00125981" w:rsidRPr="00F207C0" w:rsidRDefault="0080438B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14:paraId="25351944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352C037" w14:textId="3755824A" w:rsidR="00125981" w:rsidRPr="00EF7109" w:rsidRDefault="0080438B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5863">
                      <w:rPr>
                        <w:noProof/>
                      </w:rPr>
                      <w:t>sanchez hidalgo emilio</w:t>
                    </w:r>
                  </w:sdtContent>
                </w:sdt>
              </w:p>
              <w:p w14:paraId="38A4CC0E" w14:textId="78ED5848" w:rsidR="00125981" w:rsidRDefault="0080438B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5863">
                      <w:rPr>
                        <w:noProof/>
                      </w:rPr>
                      <w:t>cintador publico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5863">
                      <w:rPr>
                        <w:noProof/>
                      </w:rPr>
                      <w:t>contavivae.com</w:t>
                    </w:r>
                  </w:sdtContent>
                </w:sdt>
              </w:p>
            </w:tc>
          </w:tr>
        </w:tbl>
        <w:p w14:paraId="011719ED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3459EA37" w14:textId="77777777" w:rsidR="00217980" w:rsidRDefault="00FA2A6A">
    <w:pPr>
      <w:pStyle w:val="Encabezado"/>
      <w:rPr>
        <w:noProof/>
      </w:rPr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C41DBB1" wp14:editId="5595C494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99D54A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3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2D5863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0438B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004B"/>
    <w:rsid w:val="00B56E1F"/>
    <w:rsid w:val="00B60A88"/>
    <w:rsid w:val="00B66BFE"/>
    <w:rsid w:val="00BF65D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1E0D"/>
    <w:rsid w:val="00E22E87"/>
    <w:rsid w:val="00E8007E"/>
    <w:rsid w:val="00E96C92"/>
    <w:rsid w:val="00ED49CC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64996"/>
  <w15:chartTrackingRefBased/>
  <w15:docId w15:val="{24E5D1FB-D85F-44E2-8132-54ECACB2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arta%20de%20presentaci&#243;n%20impecable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CA439CA06E40A6ABA88BD597426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19F5D-9098-421F-BE2F-FBD83B6CE3F7}"/>
      </w:docPartPr>
      <w:docPartBody>
        <w:p w:rsidR="00000000" w:rsidRDefault="00177694">
          <w:pPr>
            <w:pStyle w:val="69CA439CA06E40A6ABA88BD59742639B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EDC5993DE4A5404AA69AE721E6C6F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DF29C-7B0D-495D-9C3B-74D1BED8084D}"/>
      </w:docPartPr>
      <w:docPartBody>
        <w:p w:rsidR="00000000" w:rsidRDefault="00177694">
          <w:pPr>
            <w:pStyle w:val="EDC5993DE4A5404AA69AE721E6C6F603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9E3BE901996B48F197A28C9FD5FA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10EE8-60E8-4963-B951-3630F096D815}"/>
      </w:docPartPr>
      <w:docPartBody>
        <w:p w:rsidR="00000000" w:rsidRDefault="00177694">
          <w:pPr>
            <w:pStyle w:val="9E3BE901996B48F197A28C9FD5FA4856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4161E98A481444E7AACF683875A83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8C317-88C5-4A12-ACA5-628DFC671E73}"/>
      </w:docPartPr>
      <w:docPartBody>
        <w:p w:rsidR="00000000" w:rsidRDefault="00177694">
          <w:pPr>
            <w:pStyle w:val="4161E98A481444E7AACF683875A832E5"/>
          </w:pPr>
          <w:r w:rsidRPr="006658C4">
            <w:rPr>
              <w:noProof/>
              <w:lang w:bidi="es-ES"/>
            </w:rPr>
            <w:t xml:space="preserve">Ciudad y </w:t>
          </w:r>
          <w:r w:rsidRPr="006658C4">
            <w:rPr>
              <w:noProof/>
              <w:lang w:bidi="es-ES"/>
            </w:rPr>
            <w:t>código postal</w:t>
          </w:r>
        </w:p>
      </w:docPartBody>
    </w:docPart>
    <w:docPart>
      <w:docPartPr>
        <w:name w:val="2E449954128349CFA840B4316D4B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1F458-53D8-4E22-A9C4-96672F5314D7}"/>
      </w:docPartPr>
      <w:docPartBody>
        <w:p w:rsidR="00000000" w:rsidRDefault="00177694">
          <w:pPr>
            <w:pStyle w:val="2E449954128349CFA840B4316D4BE674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A24121B29E7C4B4E83D7690D45BC4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AE802-BF86-4207-8646-8A161A27FB0C}"/>
      </w:docPartPr>
      <w:docPartBody>
        <w:p w:rsidR="00000000" w:rsidRDefault="00177694">
          <w:pPr>
            <w:pStyle w:val="A24121B29E7C4B4E83D7690D45BC4A0E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38F271209ADB49AEBDFF21DAE2672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0AAB4-62BD-4065-972F-55EE4421ED67}"/>
      </w:docPartPr>
      <w:docPartBody>
        <w:p w:rsidR="00000000" w:rsidRDefault="00177694">
          <w:pPr>
            <w:pStyle w:val="38F271209ADB49AEBDFF21DAE2672585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A8BC2E4AC321468F98EB31E69CA58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FBC33-D557-454B-8C54-79AE676AB393}"/>
      </w:docPartPr>
      <w:docPartBody>
        <w:p w:rsidR="00000000" w:rsidRDefault="00177694">
          <w:pPr>
            <w:pStyle w:val="A8BC2E4AC321468F98EB31E69CA5859A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FFC4694B1ED249F385D1F0C9C1B48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1034B-B209-4B18-A38C-B97E1222EDDD}"/>
      </w:docPartPr>
      <w:docPartBody>
        <w:p w:rsidR="00000000" w:rsidRDefault="00177694">
          <w:pPr>
            <w:pStyle w:val="FFC4694B1ED249F385D1F0C9C1B48228"/>
          </w:pPr>
          <w:r w:rsidRPr="006658C4">
            <w:rPr>
              <w:noProof/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1666D197F29341379E2CF6A141D0B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456D7-E664-4C5A-BE18-007F0D29040D}"/>
      </w:docPartPr>
      <w:docPartBody>
        <w:p w:rsidR="00000000" w:rsidRDefault="00177694">
          <w:pPr>
            <w:pStyle w:val="1666D197F29341379E2CF6A141D0B82B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8067C9D7C756469E94F8E7E052E8E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1DA5B-9364-4CA1-8E28-5E12D6836D45}"/>
      </w:docPartPr>
      <w:docPartBody>
        <w:p w:rsidR="00000000" w:rsidRDefault="00177694">
          <w:pPr>
            <w:pStyle w:val="8067C9D7C756469E94F8E7E052E8E12A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333DA7598F4B4BF5B7C2B93CB3B9A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60BF-C206-4A4A-A43A-87B3F2B851D8}"/>
      </w:docPartPr>
      <w:docPartBody>
        <w:p w:rsidR="00000000" w:rsidRDefault="00177694">
          <w:pPr>
            <w:pStyle w:val="333DA7598F4B4BF5B7C2B93CB3B9A6F7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9B0E11A22E7245328954EDE3B2461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D9A5D-08C3-4C5F-A584-C12E9BF7A642}"/>
      </w:docPartPr>
      <w:docPartBody>
        <w:p w:rsidR="00000000" w:rsidRDefault="00177694">
          <w:pPr>
            <w:pStyle w:val="9B0E11A22E7245328954EDE3B2461099"/>
          </w:pPr>
          <w:r>
            <w:rPr>
              <w:noProof/>
              <w:lang w:bidi="es-ES"/>
            </w:rPr>
            <w:t>Su nombr</w:t>
          </w:r>
          <w:r>
            <w:rPr>
              <w:noProof/>
              <w:lang w:bidi="es-ES"/>
            </w:rPr>
            <w:t>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94"/>
    <w:rsid w:val="0017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CA439CA06E40A6ABA88BD59742639B">
    <w:name w:val="69CA439CA06E40A6ABA88BD59742639B"/>
  </w:style>
  <w:style w:type="paragraph" w:customStyle="1" w:styleId="EDC5993DE4A5404AA69AE721E6C6F603">
    <w:name w:val="EDC5993DE4A5404AA69AE721E6C6F603"/>
  </w:style>
  <w:style w:type="paragraph" w:customStyle="1" w:styleId="9E3BE901996B48F197A28C9FD5FA4856">
    <w:name w:val="9E3BE901996B48F197A28C9FD5FA4856"/>
  </w:style>
  <w:style w:type="paragraph" w:customStyle="1" w:styleId="4161E98A481444E7AACF683875A832E5">
    <w:name w:val="4161E98A481444E7AACF683875A832E5"/>
  </w:style>
  <w:style w:type="paragraph" w:customStyle="1" w:styleId="2E449954128349CFA840B4316D4BE674">
    <w:name w:val="2E449954128349CFA840B4316D4BE674"/>
  </w:style>
  <w:style w:type="paragraph" w:customStyle="1" w:styleId="A24121B29E7C4B4E83D7690D45BC4A0E">
    <w:name w:val="A24121B29E7C4B4E83D7690D45BC4A0E"/>
  </w:style>
  <w:style w:type="paragraph" w:customStyle="1" w:styleId="38F271209ADB49AEBDFF21DAE2672585">
    <w:name w:val="38F271209ADB49AEBDFF21DAE2672585"/>
  </w:style>
  <w:style w:type="paragraph" w:customStyle="1" w:styleId="A8BC2E4AC321468F98EB31E69CA5859A">
    <w:name w:val="A8BC2E4AC321468F98EB31E69CA5859A"/>
  </w:style>
  <w:style w:type="paragraph" w:customStyle="1" w:styleId="FFC4694B1ED249F385D1F0C9C1B48228">
    <w:name w:val="FFC4694B1ED249F385D1F0C9C1B48228"/>
  </w:style>
  <w:style w:type="paragraph" w:customStyle="1" w:styleId="1666D197F29341379E2CF6A141D0B82B">
    <w:name w:val="1666D197F29341379E2CF6A141D0B82B"/>
  </w:style>
  <w:style w:type="paragraph" w:customStyle="1" w:styleId="76C55B5F6C154FBDA83BF67F080F239F">
    <w:name w:val="76C55B5F6C154FBDA83BF67F080F239F"/>
  </w:style>
  <w:style w:type="paragraph" w:customStyle="1" w:styleId="77E4762BB9944A6286478E97B927CC24">
    <w:name w:val="77E4762BB9944A6286478E97B927CC24"/>
  </w:style>
  <w:style w:type="paragraph" w:customStyle="1" w:styleId="27EB99510CE94977B1FD1BA9CDFA9D66">
    <w:name w:val="27EB99510CE94977B1FD1BA9CDFA9D66"/>
  </w:style>
  <w:style w:type="paragraph" w:customStyle="1" w:styleId="D04FEB5FF6364C6AA48BCA68968F6E4B">
    <w:name w:val="D04FEB5FF6364C6AA48BCA68968F6E4B"/>
  </w:style>
  <w:style w:type="paragraph" w:customStyle="1" w:styleId="F35F3E25C91D43F5B1B5E42ABAEB987B">
    <w:name w:val="F35F3E25C91D43F5B1B5E42ABAEB987B"/>
  </w:style>
  <w:style w:type="paragraph" w:customStyle="1" w:styleId="8067C9D7C756469E94F8E7E052E8E12A">
    <w:name w:val="8067C9D7C756469E94F8E7E052E8E12A"/>
  </w:style>
  <w:style w:type="paragraph" w:customStyle="1" w:styleId="03B8ED4292F34303A71687B5B85E429D">
    <w:name w:val="03B8ED4292F34303A71687B5B85E429D"/>
  </w:style>
  <w:style w:type="paragraph" w:customStyle="1" w:styleId="333DA7598F4B4BF5B7C2B93CB3B9A6F7">
    <w:name w:val="333DA7598F4B4BF5B7C2B93CB3B9A6F7"/>
  </w:style>
  <w:style w:type="paragraph" w:customStyle="1" w:styleId="9B0E11A22E7245328954EDE3B2461099">
    <w:name w:val="9B0E11A22E7245328954EDE3B24610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xr.compani543</CompanyAddress>
  <CompanyPhone>5575145635</CompanyPhone>
  <CompanyFax>polanco 342#</CompanyFax>
  <CompanyEmail>xr.compani@gmail.com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impecable diseñada por MOO</Template>
  <TotalTime>28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lic. fernanda lascurain robles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cintador publico</dc:subject>
  <dc:creator>Laboratorios</dc:creator>
  <cp:keywords/>
  <dc:description>contavivae.com</dc:description>
  <cp:lastModifiedBy>Laboratorios</cp:lastModifiedBy>
  <cp:revision>1</cp:revision>
  <dcterms:created xsi:type="dcterms:W3CDTF">2025-09-09T16:05:00Z</dcterms:created>
  <dcterms:modified xsi:type="dcterms:W3CDTF">2025-09-09T16:33:00Z</dcterms:modified>
  <cp:contentStatus>sanchez hidalgo emilio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